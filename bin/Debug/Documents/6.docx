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39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Пакет №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</w:p>
    <w:p w:rsid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4</w:t>
      </w: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5</w:t>
      </w:r>
    </w:p>
    <w:p w:rsidR="005404A3" w:rsidRPr="00461038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чипа:</w:t>
      </w:r>
      <w:r w:rsidRPr="004610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6</w:t>
      </w:r>
    </w:p>
    <w:p w:rsidR="005404A3" w:rsidRPr="00461038" w:rsidRDefault="005404A3" w:rsidP="005404A3">
      <w:pPr>
        <w:spacing w:after="0" w:line="240" w:lineRule="auto"/>
        <w:sectPr w:rsidR="005404A3" w:rsidRPr="00461038" w:rsidSect="000E79C0">
          <w:pgSz w:w="4535" w:h="2835" w:orient="landscape"/>
          <w:pgMar w:top="283" w:right="283" w:bottom="283" w:left="283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0"/>
          <w:szCs w:val="20"/>
        </w:rPr>
        <w:t xml:space="preserve">Дата: </w:t>
      </w:r>
      <w:r>
        <w:rPr>
          <w:rFonts w:ascii="Times New Roman" w:hAnsi="Times New Roman" w:cs="Times New Roman"/>
          <w:b/>
          <w:sz w:val="20"/>
          <w:szCs w:val="20"/>
        </w:rPr>
        <w:t>30.11.2021</w:t>
      </w:r>
    </w:p>
    <w:p w:rsidR="00A34339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Пакет №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</w:p>
    <w:p w:rsid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4</w:t>
      </w: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5</w:t>
      </w:r>
    </w:p>
    <w:p w:rsidR="005404A3" w:rsidRPr="00461038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чипа:</w:t>
      </w:r>
      <w:r w:rsidRPr="004610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6</w:t>
      </w:r>
    </w:p>
    <w:p w:rsidR="005404A3" w:rsidRPr="00461038" w:rsidRDefault="005404A3" w:rsidP="005404A3">
      <w:pPr>
        <w:spacing w:after="0" w:line="240" w:lineRule="auto"/>
        <w:sectPr w:rsidR="005404A3" w:rsidRPr="00461038" w:rsidSect="000E79C0">
          <w:pgSz w:w="4535" w:h="2835" w:orient="landscape"/>
          <w:pgMar w:top="283" w:right="283" w:bottom="283" w:left="283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0"/>
          <w:szCs w:val="20"/>
        </w:rPr>
        <w:t xml:space="preserve">Дата: </w:t>
      </w:r>
      <w:r>
        <w:rPr>
          <w:rFonts w:ascii="Times New Roman" w:hAnsi="Times New Roman" w:cs="Times New Roman"/>
          <w:b/>
          <w:sz w:val="20"/>
          <w:szCs w:val="20"/>
        </w:rPr>
        <w:t>30.11.2021</w:t>
      </w:r>
    </w:p>
    <w:p w:rsidR="00A34339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Пакет №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</w:p>
    <w:p w:rsid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4</w:t>
      </w: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5</w:t>
      </w:r>
    </w:p>
    <w:p w:rsidR="005404A3" w:rsidRPr="00461038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чипа:</w:t>
      </w:r>
      <w:r w:rsidRPr="004610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6</w:t>
      </w:r>
    </w:p>
    <w:p w:rsidR="005404A3" w:rsidRPr="00461038" w:rsidRDefault="005404A3" w:rsidP="005404A3">
      <w:pPr>
        <w:spacing w:after="0" w:line="240" w:lineRule="auto"/>
        <w:sectPr w:rsidR="005404A3" w:rsidRPr="00461038" w:rsidSect="000E79C0">
          <w:pgSz w:w="4535" w:h="2835" w:orient="landscape"/>
          <w:pgMar w:top="283" w:right="283" w:bottom="283" w:left="283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0"/>
          <w:szCs w:val="20"/>
        </w:rPr>
        <w:t xml:space="preserve">Дата: </w:t>
      </w:r>
      <w:r>
        <w:rPr>
          <w:rFonts w:ascii="Times New Roman" w:hAnsi="Times New Roman" w:cs="Times New Roman"/>
          <w:b/>
          <w:sz w:val="20"/>
          <w:szCs w:val="20"/>
        </w:rPr>
        <w:t>30.11.2021</w:t>
      </w:r>
    </w:p>
    <w:p w:rsidR="00A34339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Пакет №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</w:p>
    <w:p w:rsid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4</w:t>
      </w: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5</w:t>
      </w:r>
    </w:p>
    <w:p w:rsidR="005404A3" w:rsidRPr="00461038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чипа:</w:t>
      </w:r>
      <w:r w:rsidRPr="004610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6</w:t>
      </w:r>
    </w:p>
    <w:p w:rsidR="005404A3" w:rsidRPr="00461038" w:rsidRDefault="005404A3" w:rsidP="005404A3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Дата: </w:t>
      </w:r>
      <w:r>
        <w:rPr>
          <w:rFonts w:ascii="Times New Roman" w:hAnsi="Times New Roman" w:cs="Times New Roman"/>
          <w:b/>
          <w:sz w:val="20"/>
          <w:szCs w:val="20"/>
        </w:rPr>
        <w:t>30.11.2021</w:t>
      </w:r>
    </w:p>
    <w:sectPr w:rsidR="005404A3" w:rsidRPr="00461038" w:rsidSect="000E79C0">
      <w:pgSz w:w="4535" w:h="2835" w:orient="landscape"/>
      <w:pgMar w:top="283" w:right="283" w:bottom="283" w:left="28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494A9A"/>
    <w:rsid w:val="000E79C0"/>
    <w:rsid w:val="000F5796"/>
    <w:rsid w:val="00330F38"/>
    <w:rsid w:val="003E2BA1"/>
    <w:rsid w:val="004056DA"/>
    <w:rsid w:val="00461038"/>
    <w:rsid w:val="00494A9A"/>
    <w:rsid w:val="004C3ED7"/>
    <w:rsid w:val="005404A3"/>
    <w:rsid w:val="00A34339"/>
    <w:rsid w:val="00BD3817"/>
    <w:rsid w:val="00DA58D0"/>
    <w:rsid w:val="00F1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AB4"/>
    <w:pPr>
      <w:spacing w:after="200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qFormat/>
    <w:rsid w:val="009E3C7D"/>
    <w:pPr>
      <w:outlineLvl w:val="0"/>
    </w:pPr>
  </w:style>
  <w:style w:type="paragraph" w:customStyle="1" w:styleId="Heading2">
    <w:name w:val="Heading 2"/>
    <w:basedOn w:val="a3"/>
    <w:qFormat/>
    <w:rsid w:val="009E3C7D"/>
    <w:pPr>
      <w:outlineLvl w:val="1"/>
    </w:pPr>
  </w:style>
  <w:style w:type="paragraph" w:customStyle="1" w:styleId="Heading3">
    <w:name w:val="Heading 3"/>
    <w:basedOn w:val="a3"/>
    <w:qFormat/>
    <w:rsid w:val="009E3C7D"/>
    <w:pPr>
      <w:outlineLvl w:val="2"/>
    </w:pPr>
  </w:style>
  <w:style w:type="character" w:customStyle="1" w:styleId="a4">
    <w:name w:val="Маркеры списка"/>
    <w:qFormat/>
    <w:rsid w:val="009E3C7D"/>
    <w:rPr>
      <w:rFonts w:ascii="OpenSymbol" w:eastAsia="OpenSymbol" w:hAnsi="OpenSymbol" w:cs="OpenSymbol"/>
    </w:rPr>
  </w:style>
  <w:style w:type="paragraph" w:customStyle="1" w:styleId="a3">
    <w:name w:val="Заголовок"/>
    <w:basedOn w:val="a"/>
    <w:next w:val="a5"/>
    <w:qFormat/>
    <w:rsid w:val="009E3C7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rsid w:val="009E3C7D"/>
    <w:pPr>
      <w:spacing w:after="140" w:line="288" w:lineRule="auto"/>
    </w:pPr>
  </w:style>
  <w:style w:type="paragraph" w:styleId="a6">
    <w:name w:val="List"/>
    <w:basedOn w:val="a5"/>
    <w:rsid w:val="009E3C7D"/>
    <w:rPr>
      <w:rFonts w:cs="Mangal"/>
    </w:rPr>
  </w:style>
  <w:style w:type="paragraph" w:customStyle="1" w:styleId="Caption">
    <w:name w:val="Caption"/>
    <w:basedOn w:val="a"/>
    <w:qFormat/>
    <w:rsid w:val="000E79C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9E3C7D"/>
    <w:pPr>
      <w:suppressLineNumbers/>
    </w:pPr>
    <w:rPr>
      <w:rFonts w:cs="Mangal"/>
    </w:rPr>
  </w:style>
  <w:style w:type="paragraph" w:customStyle="1" w:styleId="1">
    <w:name w:val="Название1"/>
    <w:basedOn w:val="a3"/>
    <w:qFormat/>
    <w:rsid w:val="009E3C7D"/>
  </w:style>
  <w:style w:type="paragraph" w:customStyle="1" w:styleId="a8">
    <w:name w:val="Блочная цитата"/>
    <w:basedOn w:val="a"/>
    <w:qFormat/>
    <w:rsid w:val="009E3C7D"/>
  </w:style>
  <w:style w:type="paragraph" w:styleId="a9">
    <w:name w:val="Subtitle"/>
    <w:basedOn w:val="a3"/>
    <w:qFormat/>
    <w:rsid w:val="009E3C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StickerTemplate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chudaev</dc:creator>
  <cp:lastModifiedBy>chudaev</cp:lastModifiedBy>
  <cp:revision>1</cp:revision>
  <cp:lastPrinted>2016-03-24T11:48:00Z</cp:lastPrinted>
  <dcterms:created xsi:type="dcterms:W3CDTF">2021-03-11T11:03:00Z</dcterms:created>
  <dcterms:modified xsi:type="dcterms:W3CDTF">2021-03-11T11:04:00Z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